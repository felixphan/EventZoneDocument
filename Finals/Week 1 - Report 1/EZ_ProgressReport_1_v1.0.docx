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F372A" w14:textId="77777777" w:rsidR="00737824" w:rsidRPr="007A605F" w:rsidRDefault="00737824" w:rsidP="00737824">
      <w:pPr>
        <w:rPr>
          <w:rFonts w:ascii="Times New Roman" w:hAnsi="Times New Roman"/>
        </w:rPr>
      </w:pPr>
    </w:p>
    <w:p w14:paraId="503436B9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  <w:r w:rsidRPr="007A605F">
        <w:rPr>
          <w:noProof/>
        </w:rPr>
        <w:drawing>
          <wp:inline distT="0" distB="0" distL="0" distR="0" wp14:anchorId="32A6D8FD" wp14:editId="45DF3827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7E2449C5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14:paraId="512F005A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14:paraId="132D6B38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</w:rPr>
      </w:pPr>
    </w:p>
    <w:p w14:paraId="5076F3BF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4F81BD" w:themeColor="accent1"/>
          <w:sz w:val="56"/>
        </w:rPr>
      </w:pPr>
      <w:r w:rsidRPr="007A605F">
        <w:rPr>
          <w:rFonts w:eastAsiaTheme="majorEastAsia"/>
          <w:caps/>
          <w:color w:val="4F81BD" w:themeColor="accent1"/>
          <w:sz w:val="56"/>
        </w:rPr>
        <w:t>Event zone</w:t>
      </w:r>
    </w:p>
    <w:p w14:paraId="7E71CD43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caps/>
          <w:color w:val="4F81BD" w:themeColor="accent1"/>
          <w:sz w:val="56"/>
        </w:rPr>
      </w:pPr>
      <w:r w:rsidRPr="007A605F">
        <w:rPr>
          <w:rFonts w:eastAsiaTheme="majorEastAsia"/>
          <w:caps/>
          <w:noProof/>
          <w:color w:val="4F81BD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A0CA2" wp14:editId="28435BE0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ED4F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P2tIi3gAAAAgBAAAPAAAAZHJzL2Rvd25yZXYu&#10;eG1sTI/BTsMwEETvSPyDtUhcUOu0tFUa4lSAVPVAEaLhA9x4SSLidRQ7acrXsxUHOO7MaPZNuhlt&#10;IwbsfO1IwWwagUAqnKmpVPCRbycxCB80Gd04QgVn9LDJrq9SnRh3onccDqEUXEI+0QqqENpESl9U&#10;aLWfuhaJvU/XWR347EppOn3ictvIeRStpNU18YdKt/hcYfF16K2C3fYJX5bnvlyY5S6/G/L96/db&#10;rNTtzfj4ACLgGP7CcMFndMiY6eh6Ml40CtbrOScV3C94Afvx7CIcfwWZpfL/gOwH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j9rSIt4AAAAIAQAADwAAAAAAAAAAAAAAAAARBAAAZHJz&#10;L2Rvd25yZXYueG1sUEsFBgAAAAAEAAQA8wAAABwFAAAAAA==&#10;" strokecolor="#4579b8 [3044]"/>
            </w:pict>
          </mc:Fallback>
        </mc:AlternateContent>
      </w:r>
    </w:p>
    <w:p w14:paraId="26359319" w14:textId="3336850E" w:rsidR="00737824" w:rsidRPr="00737824" w:rsidRDefault="00737824" w:rsidP="00737824">
      <w:pPr>
        <w:jc w:val="center"/>
        <w:rPr>
          <w:rFonts w:ascii="Times New Roman" w:hAnsi="Times New Roman"/>
          <w:color w:val="4F81BD" w:themeColor="accent1"/>
          <w:sz w:val="40"/>
        </w:rPr>
      </w:pPr>
      <w:r w:rsidRPr="00737824">
        <w:rPr>
          <w:rFonts w:ascii="Times New Roman" w:hAnsi="Times New Roman"/>
          <w:color w:val="4F81BD" w:themeColor="accent1"/>
          <w:sz w:val="40"/>
        </w:rPr>
        <w:t>PROJECT PROGRESS REPORT</w:t>
      </w:r>
      <w:r>
        <w:rPr>
          <w:rFonts w:ascii="Times New Roman" w:hAnsi="Times New Roman"/>
          <w:color w:val="4F81BD" w:themeColor="accent1"/>
          <w:sz w:val="40"/>
        </w:rPr>
        <w:t xml:space="preserve"> </w:t>
      </w:r>
      <w:r w:rsidRPr="00737824">
        <w:rPr>
          <w:rFonts w:ascii="Times New Roman" w:hAnsi="Times New Roman"/>
          <w:color w:val="4F81BD" w:themeColor="accent1"/>
          <w:sz w:val="40"/>
        </w:rPr>
        <w:t>1</w:t>
      </w:r>
    </w:p>
    <w:p w14:paraId="19314564" w14:textId="77777777" w:rsidR="00737824" w:rsidRPr="00737824" w:rsidRDefault="00737824" w:rsidP="00737824">
      <w:pPr>
        <w:jc w:val="center"/>
        <w:rPr>
          <w:rFonts w:ascii="Times New Roman" w:hAnsi="Times New Roman"/>
          <w:color w:val="4F81BD" w:themeColor="accent1"/>
          <w:sz w:val="40"/>
        </w:rPr>
      </w:pPr>
    </w:p>
    <w:p w14:paraId="123FD018" w14:textId="77777777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Project code: EZ</w:t>
      </w:r>
    </w:p>
    <w:p w14:paraId="351ED620" w14:textId="7D434653" w:rsidR="00737824" w:rsidRPr="007A605F" w:rsidRDefault="00737824" w:rsidP="00737824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eastAsiaTheme="majorEastAsia"/>
          <w:b/>
          <w:caps/>
          <w:sz w:val="28"/>
        </w:rPr>
      </w:pPr>
      <w:r w:rsidRPr="007A605F">
        <w:rPr>
          <w:rFonts w:eastAsiaTheme="majorEastAsia"/>
          <w:b/>
          <w:sz w:val="28"/>
        </w:rPr>
        <w:t>Document code: EZ_</w:t>
      </w:r>
      <w:r>
        <w:rPr>
          <w:rFonts w:eastAsiaTheme="majorEastAsia"/>
          <w:b/>
          <w:sz w:val="28"/>
        </w:rPr>
        <w:t>ProgressReport</w:t>
      </w:r>
      <w:r w:rsidRPr="007A605F">
        <w:rPr>
          <w:rFonts w:eastAsiaTheme="majorEastAsia"/>
          <w:b/>
          <w:sz w:val="28"/>
        </w:rPr>
        <w:t>_1</w:t>
      </w:r>
    </w:p>
    <w:p w14:paraId="7B09664F" w14:textId="77777777" w:rsidR="00737824" w:rsidRPr="007A605F" w:rsidRDefault="00737824" w:rsidP="00737824">
      <w:pPr>
        <w:rPr>
          <w:rFonts w:ascii="Times New Roman" w:eastAsiaTheme="majorEastAsia" w:hAnsi="Times New Roman"/>
          <w:b/>
          <w:caps/>
          <w:sz w:val="28"/>
        </w:rPr>
      </w:pPr>
      <w:r w:rsidRPr="007A605F">
        <w:rPr>
          <w:rFonts w:ascii="Times New Roman" w:eastAsiaTheme="majorEastAsia" w:hAnsi="Times New Roman"/>
          <w:b/>
          <w:caps/>
          <w:sz w:val="28"/>
        </w:rPr>
        <w:br w:type="page"/>
      </w:r>
    </w:p>
    <w:p w14:paraId="4019C178" w14:textId="21F82774" w:rsidR="00737824" w:rsidRDefault="00737824" w:rsidP="00737824">
      <w:pPr>
        <w:ind w:left="0"/>
      </w:pPr>
    </w:p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14:paraId="02548225" w14:textId="77777777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14:paraId="5CE0CACB" w14:textId="77777777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68731E06" w14:textId="0B1F0544" w:rsidR="004B3D68" w:rsidRPr="00D6442B" w:rsidRDefault="004B3D68" w:rsidP="00D6442B">
                  <w:pPr>
                    <w:spacing w:line="360" w:lineRule="auto"/>
                    <w:ind w:left="360"/>
                    <w:rPr>
                      <w:b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6500" w:type="dxa"/>
                  <w:vAlign w:val="center"/>
                </w:tcPr>
                <w:p w14:paraId="2353B202" w14:textId="77777777" w:rsidR="004B3D68" w:rsidRDefault="004B3D68" w:rsidP="00E11E12">
                  <w:pPr>
                    <w:pStyle w:val="HeaderTitle"/>
                  </w:pPr>
                  <w:r w:rsidRPr="00E11E12">
                    <w:t>project progress report</w:t>
                  </w:r>
                  <w:r w:rsidR="005F3CD6" w:rsidRPr="00E11E12">
                    <w:t>1</w:t>
                  </w:r>
                </w:p>
              </w:tc>
            </w:tr>
          </w:tbl>
          <w:p w14:paraId="36D0C64E" w14:textId="77777777" w:rsidR="004B3D68" w:rsidRDefault="004B3D68" w:rsidP="00E11E12">
            <w:pPr>
              <w:pStyle w:val="HeaderTitle"/>
            </w:pPr>
          </w:p>
        </w:tc>
      </w:tr>
      <w:tr w:rsidR="004B3D68" w14:paraId="733E6B8B" w14:textId="7777777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7F1176D1" w14:textId="77777777" w:rsidR="004B3D68" w:rsidRDefault="004B3D68" w:rsidP="00D6442B">
            <w:pPr>
              <w:pStyle w:val="HeadingLv1"/>
              <w:ind w:left="360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824AA" w14:textId="3CA9B260" w:rsidR="004B3D68" w:rsidRDefault="005B6BD3" w:rsidP="005B6BD3">
            <w:pPr>
              <w:pStyle w:val="Bang"/>
            </w:pPr>
            <w:r>
              <w:t>Event Zone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3F737E86" w14:textId="77777777" w:rsidR="004B3D68" w:rsidRDefault="004B3D68" w:rsidP="00D6442B">
            <w:pPr>
              <w:pStyle w:val="HeadingLv1"/>
              <w:ind w:left="360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9C2AE" w14:textId="6399367E" w:rsidR="004B3D68" w:rsidRDefault="005B6BD3" w:rsidP="005B6BD3">
            <w:pPr>
              <w:pStyle w:val="Bang"/>
            </w:pPr>
            <w:r>
              <w:t>EZ</w:t>
            </w:r>
          </w:p>
        </w:tc>
      </w:tr>
      <w:tr w:rsidR="004B3D68" w14:paraId="383536D5" w14:textId="7777777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3CB0A7A3" w14:textId="77777777" w:rsidR="004B3D68" w:rsidRDefault="004B3D68" w:rsidP="00D6442B">
            <w:pPr>
              <w:pStyle w:val="HeadingLv1"/>
              <w:ind w:left="360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BE0AB" w14:textId="7C9C4DF1" w:rsidR="004B3D68" w:rsidRDefault="005B6BD3" w:rsidP="005B6BD3">
            <w:pPr>
              <w:pStyle w:val="Bang"/>
            </w:pPr>
            <w:r>
              <w:t>Phan Thanh Vu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2886F2C3" w14:textId="77777777" w:rsidR="004B3D68" w:rsidRDefault="004B3D68" w:rsidP="00D6442B">
            <w:pPr>
              <w:pStyle w:val="HeadingLv1"/>
              <w:ind w:left="360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1BF93B" w14:textId="43E80D06" w:rsidR="004B3D68" w:rsidRDefault="005B6BD3" w:rsidP="005B6BD3">
            <w:pPr>
              <w:pStyle w:val="Bang"/>
            </w:pPr>
            <w:r>
              <w:t>Phan Thanh Vu</w:t>
            </w:r>
          </w:p>
        </w:tc>
      </w:tr>
      <w:tr w:rsidR="004B3D68" w14:paraId="151461EB" w14:textId="7777777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6C856085" w14:textId="77777777" w:rsidR="004B3D68" w:rsidRDefault="004B3D68" w:rsidP="00D6442B">
            <w:pPr>
              <w:pStyle w:val="HeadingLv1"/>
              <w:ind w:left="360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4B1AC" w14:textId="52B764E0" w:rsidR="004B3D68" w:rsidRDefault="005B6BD3" w:rsidP="005B6BD3">
            <w:pPr>
              <w:pStyle w:val="Bang"/>
            </w:pPr>
            <w:r>
              <w:t>13/09/2015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21B0E7EE" w14:textId="77777777" w:rsidR="004B3D68" w:rsidRDefault="004B3D68" w:rsidP="00D6442B">
            <w:pPr>
              <w:pStyle w:val="HeadingLv1"/>
              <w:ind w:left="360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BE6423" w14:textId="32E1FA15" w:rsidR="004B3D68" w:rsidRDefault="00205B47" w:rsidP="005B6BD3">
            <w:pPr>
              <w:pStyle w:val="Bang"/>
            </w:pPr>
            <w:r>
              <w:t xml:space="preserve">Lecturer: </w:t>
            </w:r>
            <w:r w:rsidR="005B6BD3">
              <w:t>Tran Binh Duong</w:t>
            </w:r>
          </w:p>
        </w:tc>
      </w:tr>
      <w:tr w:rsidR="004B3D68" w14:paraId="0EC79FC1" w14:textId="77777777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49FD279F" w14:textId="77777777" w:rsidR="004B3D68" w:rsidRDefault="004B3D68" w:rsidP="00D6442B">
            <w:pPr>
              <w:pStyle w:val="HeadingLv1"/>
              <w:ind w:left="360"/>
            </w:pPr>
            <w:r>
              <w:t>Reporting period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E5E1E5" w14:textId="754AAE95" w:rsidR="004B3D68" w:rsidRDefault="005B6BD3" w:rsidP="005B6BD3">
            <w:pPr>
              <w:pStyle w:val="Bang"/>
            </w:pPr>
            <w:r>
              <w:t xml:space="preserve">   Weekly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14:paraId="0117CD96" w14:textId="77777777" w:rsidR="004B3D68" w:rsidRDefault="004B3D68" w:rsidP="00D6442B">
            <w:pPr>
              <w:pStyle w:val="HeadingLv1"/>
              <w:ind w:left="360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369A3C" w14:textId="77777777" w:rsidR="004B3D68" w:rsidRDefault="004B3D68" w:rsidP="005B6BD3">
            <w:pPr>
              <w:pStyle w:val="Bang"/>
            </w:pPr>
          </w:p>
        </w:tc>
      </w:tr>
    </w:tbl>
    <w:p w14:paraId="1B4877AF" w14:textId="77777777" w:rsidR="004B3D68" w:rsidRDefault="004B3D68" w:rsidP="00D6442B">
      <w:pPr>
        <w:pStyle w:val="Heading1"/>
        <w:ind w:left="360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223"/>
        <w:gridCol w:w="4347"/>
      </w:tblGrid>
      <w:tr w:rsidR="004B3D68" w14:paraId="1655CF49" w14:textId="77777777" w:rsidTr="001D5E6F">
        <w:trPr>
          <w:trHeight w:val="410"/>
        </w:trPr>
        <w:tc>
          <w:tcPr>
            <w:tcW w:w="2880" w:type="dxa"/>
            <w:shd w:val="clear" w:color="auto" w:fill="FFE8E1"/>
            <w:vAlign w:val="center"/>
          </w:tcPr>
          <w:p w14:paraId="4624381F" w14:textId="77777777" w:rsidR="004B3D68" w:rsidRDefault="004B3D68" w:rsidP="00D6442B">
            <w:pPr>
              <w:pStyle w:val="headingbang"/>
              <w:ind w:left="360"/>
            </w:pPr>
            <w:r>
              <w:t>Items</w:t>
            </w:r>
          </w:p>
        </w:tc>
        <w:tc>
          <w:tcPr>
            <w:tcW w:w="2223" w:type="dxa"/>
            <w:shd w:val="clear" w:color="auto" w:fill="FFE8E1"/>
            <w:vAlign w:val="center"/>
          </w:tcPr>
          <w:p w14:paraId="7689E0A7" w14:textId="77777777" w:rsidR="004B3D68" w:rsidRDefault="004B3D68" w:rsidP="00D6442B">
            <w:pPr>
              <w:pStyle w:val="headingbang"/>
              <w:ind w:left="360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14:paraId="227C51AB" w14:textId="77777777" w:rsidR="004B3D68" w:rsidRDefault="004B3D68" w:rsidP="00D6442B">
            <w:pPr>
              <w:pStyle w:val="headingbang"/>
              <w:ind w:left="360"/>
            </w:pPr>
            <w:r>
              <w:t>Note</w:t>
            </w:r>
          </w:p>
        </w:tc>
      </w:tr>
      <w:tr w:rsidR="004B3D68" w14:paraId="279BDECE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74FDE5E7" w14:textId="77777777" w:rsidR="004B3D68" w:rsidRDefault="004B3D68" w:rsidP="00D6442B">
            <w:pPr>
              <w:pStyle w:val="HeadingLv1"/>
              <w:ind w:left="360"/>
            </w:pPr>
            <w:r>
              <w:t>Start-date of project</w:t>
            </w:r>
          </w:p>
        </w:tc>
        <w:tc>
          <w:tcPr>
            <w:tcW w:w="2223" w:type="dxa"/>
            <w:vAlign w:val="center"/>
          </w:tcPr>
          <w:p w14:paraId="4B69CC93" w14:textId="113312EB" w:rsidR="004B3D68" w:rsidRDefault="005B6BD3" w:rsidP="005B6BD3">
            <w:pPr>
              <w:pStyle w:val="Bang"/>
            </w:pPr>
            <w:r>
              <w:t>07</w:t>
            </w:r>
            <w:r w:rsidR="005537C0">
              <w:t>/09</w:t>
            </w:r>
            <w:r w:rsidR="00732176">
              <w:t>/201</w:t>
            </w:r>
            <w:r>
              <w:t>5</w:t>
            </w:r>
          </w:p>
        </w:tc>
        <w:tc>
          <w:tcPr>
            <w:tcW w:w="4347" w:type="dxa"/>
            <w:vAlign w:val="center"/>
          </w:tcPr>
          <w:p w14:paraId="34D9EE68" w14:textId="77777777" w:rsidR="004B3D68" w:rsidRDefault="004B3D68" w:rsidP="005B6BD3">
            <w:pPr>
              <w:pStyle w:val="Bang"/>
            </w:pPr>
          </w:p>
        </w:tc>
      </w:tr>
      <w:tr w:rsidR="004B3D68" w14:paraId="40312FEE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21BF4234" w14:textId="77777777" w:rsidR="004B3D68" w:rsidRDefault="004B3D68" w:rsidP="00D6442B">
            <w:pPr>
              <w:pStyle w:val="HeadingLv1"/>
              <w:ind w:left="360"/>
            </w:pPr>
            <w:r>
              <w:t>Estimated end-date</w:t>
            </w:r>
          </w:p>
        </w:tc>
        <w:tc>
          <w:tcPr>
            <w:tcW w:w="2223" w:type="dxa"/>
            <w:vAlign w:val="center"/>
          </w:tcPr>
          <w:p w14:paraId="415B95AA" w14:textId="2B9B67EF" w:rsidR="004B3D68" w:rsidRDefault="005B6BD3" w:rsidP="005B6BD3">
            <w:pPr>
              <w:pStyle w:val="Bang"/>
            </w:pPr>
            <w:r>
              <w:t>21</w:t>
            </w:r>
            <w:r w:rsidR="00F370CF">
              <w:t>/12</w:t>
            </w:r>
            <w:r w:rsidR="00732176">
              <w:t>/201</w:t>
            </w:r>
            <w:r>
              <w:t>5</w:t>
            </w:r>
          </w:p>
        </w:tc>
        <w:tc>
          <w:tcPr>
            <w:tcW w:w="4347" w:type="dxa"/>
            <w:vAlign w:val="center"/>
          </w:tcPr>
          <w:p w14:paraId="71896D40" w14:textId="77777777" w:rsidR="004B3D68" w:rsidRDefault="004B3D68" w:rsidP="005B6BD3">
            <w:pPr>
              <w:pStyle w:val="Bang"/>
            </w:pPr>
          </w:p>
        </w:tc>
      </w:tr>
      <w:tr w:rsidR="004B3D68" w14:paraId="0FCB88AA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3A0884B8" w14:textId="77777777" w:rsidR="004B3D68" w:rsidRDefault="004B3D68" w:rsidP="00D6442B">
            <w:pPr>
              <w:pStyle w:val="HeadingLv1"/>
              <w:ind w:left="360"/>
            </w:pPr>
            <w:r>
              <w:t>Team size</w:t>
            </w:r>
          </w:p>
        </w:tc>
        <w:tc>
          <w:tcPr>
            <w:tcW w:w="2223" w:type="dxa"/>
            <w:vAlign w:val="center"/>
          </w:tcPr>
          <w:p w14:paraId="73D856B7" w14:textId="074A7A7C" w:rsidR="004B3D68" w:rsidRDefault="005B6BD3" w:rsidP="005B6BD3">
            <w:pPr>
              <w:pStyle w:val="Bang"/>
            </w:pPr>
            <w:r>
              <w:t>6</w:t>
            </w:r>
            <w:r w:rsidR="009A7BBD">
              <w:t xml:space="preserve"> </w:t>
            </w:r>
            <w:r w:rsidR="001401D5">
              <w:t>members</w:t>
            </w:r>
          </w:p>
        </w:tc>
        <w:tc>
          <w:tcPr>
            <w:tcW w:w="4347" w:type="dxa"/>
            <w:vAlign w:val="center"/>
          </w:tcPr>
          <w:p w14:paraId="3E2C8BCC" w14:textId="77777777" w:rsidR="005B6BD3" w:rsidRDefault="005B6BD3" w:rsidP="005B6BD3">
            <w:pPr>
              <w:pStyle w:val="Bang"/>
              <w:numPr>
                <w:ilvl w:val="0"/>
                <w:numId w:val="15"/>
              </w:numPr>
            </w:pPr>
            <w:r>
              <w:t>Phan Thanh Vu - VuPTSE6127</w:t>
            </w:r>
          </w:p>
          <w:p w14:paraId="4DFBF6DD" w14:textId="77777777" w:rsidR="005B6BD3" w:rsidRDefault="005B6BD3" w:rsidP="005B6BD3">
            <w:pPr>
              <w:pStyle w:val="Bang"/>
              <w:numPr>
                <w:ilvl w:val="0"/>
                <w:numId w:val="15"/>
              </w:numPr>
            </w:pPr>
            <w:r>
              <w:t>Duong Thi Lan Anh – AnhDTLSE02721</w:t>
            </w:r>
          </w:p>
          <w:p w14:paraId="563A4963" w14:textId="77777777" w:rsidR="005B6BD3" w:rsidRDefault="005B6BD3" w:rsidP="005B6BD3">
            <w:pPr>
              <w:pStyle w:val="Bang"/>
              <w:numPr>
                <w:ilvl w:val="0"/>
                <w:numId w:val="15"/>
              </w:numPr>
            </w:pPr>
            <w:r>
              <w:t>Nguyen Ngoc Duong – DuongNNSE02205</w:t>
            </w:r>
          </w:p>
          <w:p w14:paraId="151E3149" w14:textId="77777777" w:rsidR="005B6BD3" w:rsidRDefault="005B6BD3" w:rsidP="005B6BD3">
            <w:pPr>
              <w:pStyle w:val="Bang"/>
              <w:numPr>
                <w:ilvl w:val="0"/>
                <w:numId w:val="15"/>
              </w:numPr>
            </w:pPr>
            <w:r>
              <w:t>Nguyen Sen Ha – HaNSSE02665</w:t>
            </w:r>
          </w:p>
          <w:p w14:paraId="42557A96" w14:textId="77777777" w:rsidR="005B6BD3" w:rsidRDefault="005B6BD3" w:rsidP="005B6BD3">
            <w:pPr>
              <w:pStyle w:val="Bang"/>
              <w:numPr>
                <w:ilvl w:val="0"/>
                <w:numId w:val="15"/>
              </w:numPr>
            </w:pPr>
            <w:r>
              <w:t>Nguyen Van Cuong – CuongNVSE02837</w:t>
            </w:r>
          </w:p>
          <w:p w14:paraId="14F82C63" w14:textId="644CA7C1" w:rsidR="00BA2902" w:rsidRDefault="005B6BD3" w:rsidP="005B6BD3">
            <w:pPr>
              <w:pStyle w:val="Bang"/>
            </w:pPr>
            <w:r>
              <w:t xml:space="preserve">Nguyen Thi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4B3D68" w14:paraId="03D0E3D3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0E46AC2A" w14:textId="77777777" w:rsidR="004B3D68" w:rsidRDefault="004B3D68" w:rsidP="00D6442B">
            <w:pPr>
              <w:pStyle w:val="HeadingLv1"/>
              <w:ind w:left="360"/>
            </w:pPr>
            <w:r>
              <w:t>Total estimated effort</w:t>
            </w:r>
          </w:p>
        </w:tc>
        <w:tc>
          <w:tcPr>
            <w:tcW w:w="2223" w:type="dxa"/>
            <w:vAlign w:val="center"/>
          </w:tcPr>
          <w:p w14:paraId="484788E5" w14:textId="11C06314" w:rsidR="004B3D68" w:rsidRDefault="005B6BD3" w:rsidP="005B6BD3">
            <w:pPr>
              <w:pStyle w:val="Bang"/>
            </w:pPr>
            <w:r>
              <w:t>2650</w:t>
            </w:r>
            <w:r w:rsidR="00F13630">
              <w:t xml:space="preserve"> man – </w:t>
            </w:r>
            <w:r w:rsidR="001639E0">
              <w:t>hours</w:t>
            </w:r>
          </w:p>
        </w:tc>
        <w:tc>
          <w:tcPr>
            <w:tcW w:w="4347" w:type="dxa"/>
            <w:vAlign w:val="center"/>
          </w:tcPr>
          <w:p w14:paraId="7B5B9786" w14:textId="77777777" w:rsidR="004B3D68" w:rsidRDefault="004B3D68" w:rsidP="005B6BD3">
            <w:pPr>
              <w:pStyle w:val="Bang"/>
            </w:pPr>
          </w:p>
        </w:tc>
      </w:tr>
      <w:tr w:rsidR="004B3D68" w14:paraId="472301F2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7FC0B7BE" w14:textId="77777777" w:rsidR="004B3D68" w:rsidRDefault="004B3D68" w:rsidP="00D6442B">
            <w:pPr>
              <w:pStyle w:val="HeadingLv1"/>
              <w:ind w:left="360"/>
            </w:pPr>
            <w:r>
              <w:t>Total effort spent</w:t>
            </w:r>
          </w:p>
        </w:tc>
        <w:tc>
          <w:tcPr>
            <w:tcW w:w="2223" w:type="dxa"/>
            <w:vAlign w:val="center"/>
          </w:tcPr>
          <w:p w14:paraId="1F55E6AB" w14:textId="3CCF0F07" w:rsidR="004B3D68" w:rsidRDefault="005B6BD3" w:rsidP="005B6BD3">
            <w:pPr>
              <w:pStyle w:val="Bang"/>
            </w:pPr>
            <w:r>
              <w:t>150</w:t>
            </w:r>
            <w:r w:rsidR="001639E0">
              <w:t xml:space="preserve"> man – hours</w:t>
            </w:r>
          </w:p>
        </w:tc>
        <w:tc>
          <w:tcPr>
            <w:tcW w:w="4347" w:type="dxa"/>
            <w:vAlign w:val="center"/>
          </w:tcPr>
          <w:p w14:paraId="3D7EDE4D" w14:textId="77777777" w:rsidR="004B3D68" w:rsidRDefault="004B3D68" w:rsidP="005B6BD3">
            <w:pPr>
              <w:pStyle w:val="Bang"/>
            </w:pPr>
          </w:p>
        </w:tc>
      </w:tr>
      <w:tr w:rsidR="004B3D68" w14:paraId="36E9ABC4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250E6FD1" w14:textId="77777777" w:rsidR="004B3D68" w:rsidRDefault="004B3D68" w:rsidP="00D6442B">
            <w:pPr>
              <w:pStyle w:val="HeadingLv1"/>
              <w:ind w:left="360"/>
            </w:pPr>
            <w:r>
              <w:t xml:space="preserve">Effort spent in this period </w:t>
            </w:r>
          </w:p>
        </w:tc>
        <w:tc>
          <w:tcPr>
            <w:tcW w:w="2223" w:type="dxa"/>
            <w:vAlign w:val="center"/>
          </w:tcPr>
          <w:p w14:paraId="35E462AB" w14:textId="6B36C0EB" w:rsidR="004B3D68" w:rsidRDefault="005B6BD3" w:rsidP="005B6BD3">
            <w:pPr>
              <w:pStyle w:val="Bang"/>
            </w:pPr>
            <w:r>
              <w:t>15</w:t>
            </w:r>
            <w:r w:rsidR="00F13630">
              <w:t xml:space="preserve">0 man – </w:t>
            </w:r>
            <w:r w:rsidR="001639E0">
              <w:t xml:space="preserve"> hours</w:t>
            </w:r>
          </w:p>
        </w:tc>
        <w:tc>
          <w:tcPr>
            <w:tcW w:w="4347" w:type="dxa"/>
            <w:vAlign w:val="center"/>
          </w:tcPr>
          <w:p w14:paraId="15AA0760" w14:textId="77777777" w:rsidR="004B3D68" w:rsidRDefault="004B3D68" w:rsidP="005B6BD3">
            <w:pPr>
              <w:pStyle w:val="Bang"/>
            </w:pPr>
          </w:p>
        </w:tc>
      </w:tr>
      <w:tr w:rsidR="004B3D68" w14:paraId="56912F8A" w14:textId="77777777" w:rsidTr="001D5E6F">
        <w:trPr>
          <w:trHeight w:val="410"/>
        </w:trPr>
        <w:tc>
          <w:tcPr>
            <w:tcW w:w="2880" w:type="dxa"/>
            <w:vAlign w:val="center"/>
          </w:tcPr>
          <w:p w14:paraId="3D6F5964" w14:textId="77777777" w:rsidR="004B3D68" w:rsidRDefault="004B3D68" w:rsidP="00D6442B">
            <w:pPr>
              <w:pStyle w:val="HeadingLv1"/>
              <w:ind w:left="360"/>
            </w:pPr>
            <w:r>
              <w:t>Total effort left</w:t>
            </w:r>
          </w:p>
        </w:tc>
        <w:tc>
          <w:tcPr>
            <w:tcW w:w="2223" w:type="dxa"/>
            <w:vAlign w:val="center"/>
          </w:tcPr>
          <w:p w14:paraId="73C52D56" w14:textId="18C360E7" w:rsidR="004B3D68" w:rsidRDefault="005B6BD3" w:rsidP="005B6BD3">
            <w:pPr>
              <w:pStyle w:val="Bang"/>
            </w:pPr>
            <w:r>
              <w:t>2500</w:t>
            </w:r>
            <w:r w:rsidR="005070FB">
              <w:t xml:space="preserve"> </w:t>
            </w:r>
            <w:r w:rsidR="001639E0">
              <w:t>man – hours</w:t>
            </w:r>
          </w:p>
        </w:tc>
        <w:tc>
          <w:tcPr>
            <w:tcW w:w="4347" w:type="dxa"/>
            <w:vAlign w:val="center"/>
          </w:tcPr>
          <w:p w14:paraId="6E693E8A" w14:textId="77777777" w:rsidR="004B3D68" w:rsidRDefault="004B3D68" w:rsidP="005B6BD3">
            <w:pPr>
              <w:pStyle w:val="Bang"/>
            </w:pPr>
          </w:p>
        </w:tc>
      </w:tr>
    </w:tbl>
    <w:p w14:paraId="1AD9A145" w14:textId="77777777" w:rsidR="00787DCA" w:rsidRPr="00787DCA" w:rsidRDefault="004B3D68" w:rsidP="00D6442B">
      <w:pPr>
        <w:pStyle w:val="Heading1"/>
        <w:ind w:left="360"/>
      </w:pPr>
      <w:r>
        <w:t>Customer Complaints</w:t>
      </w:r>
      <w:r w:rsidR="009B52C7">
        <w:t xml:space="preserve">: </w:t>
      </w:r>
      <w:r w:rsidR="00787DCA">
        <w:t>None</w:t>
      </w:r>
    </w:p>
    <w:p w14:paraId="2A0C8944" w14:textId="77777777" w:rsidR="004B3D68" w:rsidRDefault="004B3D68" w:rsidP="00D6442B">
      <w:pPr>
        <w:pStyle w:val="Heading1"/>
        <w:ind w:left="360"/>
      </w:pPr>
      <w:r>
        <w:t xml:space="preserve">Customer </w:t>
      </w:r>
      <w:proofErr w:type="gramStart"/>
      <w:r>
        <w:t>Support</w:t>
      </w:r>
      <w:r w:rsidR="009B52C7">
        <w:t xml:space="preserve"> :</w:t>
      </w:r>
      <w:proofErr w:type="gramEnd"/>
      <w:r w:rsidR="009B52C7">
        <w:t xml:space="preserve"> None</w:t>
      </w:r>
    </w:p>
    <w:p w14:paraId="3DFACE32" w14:textId="77777777" w:rsidR="004B3D68" w:rsidRDefault="004B3D68" w:rsidP="00D6442B">
      <w:pPr>
        <w:pStyle w:val="Heading1"/>
        <w:ind w:left="360"/>
      </w:pPr>
      <w:r>
        <w:t xml:space="preserve">Change </w:t>
      </w:r>
      <w:proofErr w:type="gramStart"/>
      <w:r>
        <w:t>Management</w:t>
      </w:r>
      <w:r w:rsidR="009B52C7">
        <w:t xml:space="preserve"> :</w:t>
      </w:r>
      <w:proofErr w:type="gramEnd"/>
      <w:r w:rsidR="009B52C7">
        <w:t xml:space="preserve"> None</w:t>
      </w:r>
    </w:p>
    <w:p w14:paraId="59C51B7F" w14:textId="77777777" w:rsidR="004B3D68" w:rsidRDefault="004B3D68" w:rsidP="00D6442B">
      <w:pPr>
        <w:pStyle w:val="Heading1"/>
        <w:ind w:left="360"/>
      </w:pPr>
      <w:r>
        <w:t xml:space="preserve">Quality </w:t>
      </w:r>
      <w:proofErr w:type="gramStart"/>
      <w:r>
        <w:t xml:space="preserve">Activities </w:t>
      </w:r>
      <w:r w:rsidR="00031E76">
        <w:t>:</w:t>
      </w:r>
      <w:proofErr w:type="gramEnd"/>
      <w:r w:rsidR="00031E76">
        <w:t xml:space="preserve"> None</w:t>
      </w:r>
    </w:p>
    <w:p w14:paraId="79BCADFA" w14:textId="77777777" w:rsidR="004B3D68" w:rsidRDefault="004B3D68" w:rsidP="00D6442B">
      <w:pPr>
        <w:pStyle w:val="Heading1"/>
        <w:ind w:left="360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350"/>
        <w:gridCol w:w="1559"/>
        <w:gridCol w:w="1251"/>
        <w:gridCol w:w="1170"/>
        <w:gridCol w:w="1710"/>
        <w:gridCol w:w="1260"/>
      </w:tblGrid>
      <w:tr w:rsidR="004B3D68" w14:paraId="74F9F934" w14:textId="77777777" w:rsidTr="00D122B1">
        <w:tc>
          <w:tcPr>
            <w:tcW w:w="2410" w:type="dxa"/>
            <w:gridSpan w:val="2"/>
            <w:shd w:val="clear" w:color="auto" w:fill="FFE8E1"/>
          </w:tcPr>
          <w:p w14:paraId="566B3DAA" w14:textId="77777777" w:rsidR="004B3D68" w:rsidRDefault="004B3D68" w:rsidP="00D6442B">
            <w:pPr>
              <w:pStyle w:val="headingbang"/>
              <w:ind w:left="360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14:paraId="6B2987AF" w14:textId="77777777" w:rsidR="004B3D68" w:rsidRDefault="004B3D68" w:rsidP="00D122B1">
            <w:pPr>
              <w:pStyle w:val="headingbang"/>
              <w:jc w:val="left"/>
            </w:pPr>
            <w:r>
              <w:t>Responsibility</w:t>
            </w:r>
          </w:p>
        </w:tc>
        <w:tc>
          <w:tcPr>
            <w:tcW w:w="1251" w:type="dxa"/>
            <w:shd w:val="clear" w:color="auto" w:fill="FFE8E1"/>
          </w:tcPr>
          <w:p w14:paraId="3347381D" w14:textId="77777777" w:rsidR="004B3D68" w:rsidRDefault="004B3D68" w:rsidP="00D122B1">
            <w:pPr>
              <w:pStyle w:val="headingbang"/>
              <w:jc w:val="left"/>
            </w:pPr>
            <w:r>
              <w:t>Deliverable</w:t>
            </w:r>
          </w:p>
        </w:tc>
        <w:tc>
          <w:tcPr>
            <w:tcW w:w="1170" w:type="dxa"/>
            <w:shd w:val="clear" w:color="auto" w:fill="FFE8E1"/>
          </w:tcPr>
          <w:p w14:paraId="4E408DF8" w14:textId="77777777" w:rsidR="004B3D68" w:rsidRDefault="004B3D68" w:rsidP="007D4788">
            <w:pPr>
              <w:pStyle w:val="headingbang"/>
              <w:ind w:left="252" w:hanging="90"/>
              <w:jc w:val="left"/>
            </w:pPr>
            <w:r>
              <w:t xml:space="preserve">Status </w:t>
            </w:r>
          </w:p>
        </w:tc>
        <w:tc>
          <w:tcPr>
            <w:tcW w:w="1710" w:type="dxa"/>
            <w:shd w:val="clear" w:color="auto" w:fill="FFE8E1"/>
          </w:tcPr>
          <w:p w14:paraId="1D935057" w14:textId="77777777" w:rsidR="004B3D68" w:rsidRDefault="004B3D68" w:rsidP="00601358">
            <w:pPr>
              <w:pStyle w:val="headingbang"/>
              <w:ind w:left="252" w:hanging="288"/>
            </w:pPr>
            <w:r>
              <w:t>Remark</w:t>
            </w:r>
          </w:p>
        </w:tc>
        <w:tc>
          <w:tcPr>
            <w:tcW w:w="1260" w:type="dxa"/>
            <w:shd w:val="clear" w:color="auto" w:fill="FFE8E1"/>
          </w:tcPr>
          <w:p w14:paraId="377DED00" w14:textId="77777777" w:rsidR="004B3D68" w:rsidRDefault="004B3D68" w:rsidP="00514663">
            <w:pPr>
              <w:pStyle w:val="headingbang"/>
              <w:tabs>
                <w:tab w:val="left" w:pos="0"/>
              </w:tabs>
            </w:pPr>
            <w:r>
              <w:t>Re-schedule</w:t>
            </w:r>
          </w:p>
        </w:tc>
      </w:tr>
      <w:tr w:rsidR="00487368" w14:paraId="6BCDF29B" w14:textId="77777777" w:rsidTr="00D122B1">
        <w:trPr>
          <w:trHeight w:val="1050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14:paraId="34DA48C9" w14:textId="3E993B70" w:rsidR="00487368" w:rsidRDefault="005B6BD3" w:rsidP="005B6BD3">
            <w:pPr>
              <w:pStyle w:val="Bang"/>
            </w:pPr>
            <w:r>
              <w:t>Define clearly purpose and scope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5271B77" w14:textId="4B82CB6E" w:rsidR="00487368" w:rsidRDefault="00EC0729" w:rsidP="005B6BD3">
            <w:pPr>
              <w:pStyle w:val="Bang"/>
            </w:pPr>
            <w:r>
              <w:t>All members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4125FD7B" w14:textId="5B00581F" w:rsidR="00487368" w:rsidRDefault="005B6BD3" w:rsidP="005B6BD3">
            <w:pPr>
              <w:pStyle w:val="Bang"/>
            </w:pPr>
            <w:r>
              <w:t>Purpose and Scope in Project Plan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97A314C" w14:textId="77777777" w:rsidR="00487368" w:rsidRDefault="00487368" w:rsidP="005B6BD3">
            <w:pPr>
              <w:pStyle w:val="Bang"/>
            </w:pPr>
            <w:r>
              <w:t>Done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FC213BE" w14:textId="1C831F51" w:rsidR="00487368" w:rsidRDefault="005B6BD3" w:rsidP="005B6BD3">
            <w:pPr>
              <w:pStyle w:val="Bang"/>
            </w:pPr>
            <w:r>
              <w:t>Define purpose and scope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37C1F6A" w14:textId="77777777" w:rsidR="00487368" w:rsidRDefault="00487368" w:rsidP="005B6BD3">
            <w:pPr>
              <w:pStyle w:val="Bang"/>
            </w:pPr>
          </w:p>
        </w:tc>
      </w:tr>
      <w:tr w:rsidR="00487368" w14:paraId="58B9C1C7" w14:textId="77777777" w:rsidTr="00D122B1">
        <w:trPr>
          <w:trHeight w:val="195"/>
        </w:trPr>
        <w:tc>
          <w:tcPr>
            <w:tcW w:w="2410" w:type="dxa"/>
            <w:gridSpan w:val="2"/>
            <w:tcBorders>
              <w:top w:val="single" w:sz="4" w:space="0" w:color="auto"/>
            </w:tcBorders>
            <w:vAlign w:val="center"/>
          </w:tcPr>
          <w:p w14:paraId="56E120FD" w14:textId="09783C7E" w:rsidR="00487368" w:rsidRDefault="005B6BD3" w:rsidP="005B6BD3">
            <w:pPr>
              <w:pStyle w:val="Bang"/>
            </w:pPr>
            <w:r>
              <w:t>Studying HTML, JavaScript and CSS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5BB6D58" w14:textId="023A0535" w:rsidR="00487368" w:rsidRDefault="005B6BD3" w:rsidP="005B6BD3">
            <w:pPr>
              <w:pStyle w:val="Bang"/>
            </w:pPr>
            <w:proofErr w:type="spellStart"/>
            <w:r>
              <w:t>DuongNN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</w:tcBorders>
            <w:vAlign w:val="center"/>
          </w:tcPr>
          <w:p w14:paraId="525E7DDE" w14:textId="282BFB53" w:rsidR="00487368" w:rsidRDefault="005B6BD3" w:rsidP="005B6BD3">
            <w:pPr>
              <w:pStyle w:val="Bang"/>
            </w:pPr>
            <w:r>
              <w:t>Sample that using HTML, JavaScript and CSS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0E0F90A2" w14:textId="0910F441" w:rsidR="00487368" w:rsidRDefault="005B6BD3" w:rsidP="005B6BD3">
            <w:pPr>
              <w:pStyle w:val="Bang"/>
            </w:pPr>
            <w:r>
              <w:t>In Progress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14:paraId="062C484F" w14:textId="250C3057" w:rsidR="00487368" w:rsidRDefault="005B6BD3" w:rsidP="005B6BD3">
            <w:pPr>
              <w:pStyle w:val="Bang"/>
            </w:pPr>
            <w:r>
              <w:t>Study the basic usage of HTML, JavaScript and CSS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14:paraId="6BDEADAD" w14:textId="1D5D08B1" w:rsidR="00487368" w:rsidRDefault="005B6BD3" w:rsidP="005B6BD3">
            <w:pPr>
              <w:pStyle w:val="Bang"/>
            </w:pPr>
            <w:r>
              <w:t>Continue on next week</w:t>
            </w:r>
          </w:p>
        </w:tc>
      </w:tr>
      <w:tr w:rsidR="00487368" w14:paraId="50776F2A" w14:textId="77777777" w:rsidTr="00D122B1">
        <w:tc>
          <w:tcPr>
            <w:tcW w:w="2410" w:type="dxa"/>
            <w:gridSpan w:val="2"/>
            <w:vAlign w:val="center"/>
          </w:tcPr>
          <w:p w14:paraId="694BD9EA" w14:textId="4E4FF3CE" w:rsidR="00487368" w:rsidRDefault="00487368" w:rsidP="005B6BD3">
            <w:pPr>
              <w:pStyle w:val="Bang"/>
            </w:pPr>
            <w:r>
              <w:t xml:space="preserve">Studying </w:t>
            </w:r>
            <w:proofErr w:type="spellStart"/>
            <w:r w:rsidR="005B6BD3">
              <w:t>GoogleAPI</w:t>
            </w:r>
            <w:proofErr w:type="spellEnd"/>
          </w:p>
        </w:tc>
        <w:tc>
          <w:tcPr>
            <w:tcW w:w="1559" w:type="dxa"/>
            <w:vAlign w:val="center"/>
          </w:tcPr>
          <w:p w14:paraId="1DF3D20F" w14:textId="1A886721" w:rsidR="00487368" w:rsidRDefault="005B6BD3" w:rsidP="005B6BD3">
            <w:pPr>
              <w:pStyle w:val="Bang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251" w:type="dxa"/>
            <w:vAlign w:val="center"/>
          </w:tcPr>
          <w:p w14:paraId="2DCE3A14" w14:textId="5CD3218B" w:rsidR="00487368" w:rsidRDefault="00487368" w:rsidP="005B6BD3">
            <w:pPr>
              <w:pStyle w:val="Bang"/>
            </w:pPr>
            <w:r>
              <w:rPr>
                <w:rFonts w:hint="eastAsia"/>
                <w:lang w:eastAsia="ja-JP"/>
              </w:rPr>
              <w:t xml:space="preserve">Sample </w:t>
            </w:r>
            <w:r>
              <w:t xml:space="preserve">that implemented </w:t>
            </w:r>
            <w:proofErr w:type="spellStart"/>
            <w:r w:rsidR="005B6BD3">
              <w:t>GoogleAPI</w:t>
            </w:r>
            <w:proofErr w:type="spellEnd"/>
            <w:r w:rsidR="005B6BD3">
              <w:t xml:space="preserve"> with C#</w:t>
            </w:r>
          </w:p>
        </w:tc>
        <w:tc>
          <w:tcPr>
            <w:tcW w:w="1170" w:type="dxa"/>
            <w:vAlign w:val="center"/>
          </w:tcPr>
          <w:p w14:paraId="5B96E6AF" w14:textId="77777777" w:rsidR="00487368" w:rsidRDefault="00487368" w:rsidP="005B6BD3">
            <w:pPr>
              <w:pStyle w:val="Bang"/>
            </w:pPr>
            <w:r>
              <w:t>In progress</w:t>
            </w:r>
          </w:p>
        </w:tc>
        <w:tc>
          <w:tcPr>
            <w:tcW w:w="1710" w:type="dxa"/>
            <w:vAlign w:val="center"/>
          </w:tcPr>
          <w:p w14:paraId="471CA41C" w14:textId="1411CD38" w:rsidR="00487368" w:rsidRDefault="00487368" w:rsidP="005B6BD3">
            <w:pPr>
              <w:pStyle w:val="Bang"/>
            </w:pPr>
            <w:r>
              <w:t xml:space="preserve">Study the basic usage of </w:t>
            </w:r>
            <w:proofErr w:type="spellStart"/>
            <w:r w:rsidR="005B6BD3">
              <w:t>GoogleAPI</w:t>
            </w:r>
            <w:proofErr w:type="spellEnd"/>
          </w:p>
        </w:tc>
        <w:tc>
          <w:tcPr>
            <w:tcW w:w="1260" w:type="dxa"/>
            <w:vAlign w:val="center"/>
          </w:tcPr>
          <w:p w14:paraId="30D0AC86" w14:textId="77777777" w:rsidR="00487368" w:rsidRDefault="00487368" w:rsidP="005B6BD3">
            <w:pPr>
              <w:pStyle w:val="Bang"/>
            </w:pPr>
            <w:r>
              <w:t>Continue on next week</w:t>
            </w:r>
          </w:p>
        </w:tc>
      </w:tr>
      <w:tr w:rsidR="005B6BD3" w14:paraId="7EF171C5" w14:textId="77777777" w:rsidTr="00D122B1">
        <w:tc>
          <w:tcPr>
            <w:tcW w:w="2410" w:type="dxa"/>
            <w:gridSpan w:val="2"/>
            <w:vAlign w:val="center"/>
          </w:tcPr>
          <w:p w14:paraId="639F49C2" w14:textId="0A086E1F" w:rsidR="005B6BD3" w:rsidRDefault="005B6BD3" w:rsidP="005B6BD3">
            <w:pPr>
              <w:pStyle w:val="Bang"/>
            </w:pPr>
            <w:r>
              <w:t>Studying Entity Framework</w:t>
            </w:r>
          </w:p>
        </w:tc>
        <w:tc>
          <w:tcPr>
            <w:tcW w:w="1559" w:type="dxa"/>
            <w:vAlign w:val="center"/>
          </w:tcPr>
          <w:p w14:paraId="70DD9667" w14:textId="4382A1E2" w:rsidR="005B6BD3" w:rsidRDefault="005B6BD3" w:rsidP="005B6BD3">
            <w:pPr>
              <w:pStyle w:val="Bang"/>
            </w:pPr>
            <w:proofErr w:type="spellStart"/>
            <w:r>
              <w:t>ChuongNV</w:t>
            </w:r>
            <w:proofErr w:type="spellEnd"/>
          </w:p>
        </w:tc>
        <w:tc>
          <w:tcPr>
            <w:tcW w:w="1251" w:type="dxa"/>
            <w:vAlign w:val="center"/>
          </w:tcPr>
          <w:p w14:paraId="7FDFE214" w14:textId="02EAEDE2" w:rsidR="005B6BD3" w:rsidRDefault="005B6BD3" w:rsidP="005B6BD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Sample </w:t>
            </w:r>
            <w:r>
              <w:t>that implemented Entity Framework with C#</w:t>
            </w:r>
          </w:p>
        </w:tc>
        <w:tc>
          <w:tcPr>
            <w:tcW w:w="1170" w:type="dxa"/>
            <w:vAlign w:val="center"/>
          </w:tcPr>
          <w:p w14:paraId="4AF1126D" w14:textId="6946A9F0" w:rsidR="005B6BD3" w:rsidRDefault="005B6BD3" w:rsidP="005B6BD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14:paraId="1D5CAE80" w14:textId="340C45F4" w:rsidR="005B6BD3" w:rsidRDefault="005B6BD3" w:rsidP="005B6BD3">
            <w:pPr>
              <w:pStyle w:val="Bang"/>
            </w:pPr>
            <w:r>
              <w:t>Study the basic usage of Entity Framework</w:t>
            </w:r>
          </w:p>
        </w:tc>
        <w:tc>
          <w:tcPr>
            <w:tcW w:w="1260" w:type="dxa"/>
            <w:vAlign w:val="center"/>
          </w:tcPr>
          <w:p w14:paraId="079F223F" w14:textId="77777777" w:rsidR="005B6BD3" w:rsidRDefault="005B6BD3" w:rsidP="005B6BD3">
            <w:pPr>
              <w:pStyle w:val="Bang"/>
            </w:pPr>
          </w:p>
        </w:tc>
      </w:tr>
      <w:tr w:rsidR="005B6BD3" w14:paraId="13C3184A" w14:textId="77777777" w:rsidTr="00D122B1">
        <w:tc>
          <w:tcPr>
            <w:tcW w:w="2410" w:type="dxa"/>
            <w:gridSpan w:val="2"/>
            <w:vAlign w:val="center"/>
          </w:tcPr>
          <w:p w14:paraId="4AC7328E" w14:textId="29018921" w:rsidR="005B6BD3" w:rsidRDefault="005B6BD3" w:rsidP="005B6BD3">
            <w:pPr>
              <w:pStyle w:val="Bang"/>
            </w:pPr>
            <w:r>
              <w:t>Define Use Case based     on Screen</w:t>
            </w:r>
          </w:p>
        </w:tc>
        <w:tc>
          <w:tcPr>
            <w:tcW w:w="1559" w:type="dxa"/>
            <w:vAlign w:val="center"/>
          </w:tcPr>
          <w:p w14:paraId="56EB3E50" w14:textId="3458B1ED" w:rsidR="005B6BD3" w:rsidRDefault="005B6BD3" w:rsidP="005B6BD3">
            <w:pPr>
              <w:pStyle w:val="Bang"/>
            </w:pPr>
            <w:proofErr w:type="spellStart"/>
            <w:r>
              <w:t>HaNS</w:t>
            </w:r>
            <w:proofErr w:type="spellEnd"/>
          </w:p>
        </w:tc>
        <w:tc>
          <w:tcPr>
            <w:tcW w:w="1251" w:type="dxa"/>
            <w:vAlign w:val="center"/>
          </w:tcPr>
          <w:p w14:paraId="19C25CE7" w14:textId="5F3AAB38" w:rsidR="005B6BD3" w:rsidRDefault="005B6BD3" w:rsidP="005B6BD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Record</w:t>
            </w:r>
          </w:p>
        </w:tc>
        <w:tc>
          <w:tcPr>
            <w:tcW w:w="1170" w:type="dxa"/>
            <w:vAlign w:val="center"/>
          </w:tcPr>
          <w:p w14:paraId="5072DB97" w14:textId="067875EF" w:rsidR="005B6BD3" w:rsidRDefault="005B6BD3" w:rsidP="005B6BD3">
            <w:pPr>
              <w:pStyle w:val="Bang"/>
            </w:pPr>
            <w:r>
              <w:t>In Progress</w:t>
            </w:r>
          </w:p>
        </w:tc>
        <w:tc>
          <w:tcPr>
            <w:tcW w:w="1710" w:type="dxa"/>
            <w:vAlign w:val="center"/>
          </w:tcPr>
          <w:p w14:paraId="615F093E" w14:textId="184367A2" w:rsidR="005B6BD3" w:rsidRDefault="005B6BD3" w:rsidP="005B6BD3">
            <w:pPr>
              <w:pStyle w:val="Bang"/>
            </w:pPr>
            <w:r>
              <w:t>Define the flow of use case on screen</w:t>
            </w:r>
          </w:p>
        </w:tc>
        <w:tc>
          <w:tcPr>
            <w:tcW w:w="1260" w:type="dxa"/>
            <w:vAlign w:val="center"/>
          </w:tcPr>
          <w:p w14:paraId="15F2841D" w14:textId="57BDBD35" w:rsidR="005B6BD3" w:rsidRDefault="005B6BD3" w:rsidP="005B6BD3">
            <w:pPr>
              <w:pStyle w:val="Bang"/>
            </w:pPr>
            <w:r>
              <w:t>Continue on next week</w:t>
            </w:r>
          </w:p>
        </w:tc>
      </w:tr>
      <w:tr w:rsidR="000A0AF1" w14:paraId="117F76F5" w14:textId="77777777" w:rsidTr="005B6BD3">
        <w:tc>
          <w:tcPr>
            <w:tcW w:w="1060" w:type="dxa"/>
            <w:tcBorders>
              <w:right w:val="single" w:sz="4" w:space="0" w:color="auto"/>
            </w:tcBorders>
            <w:vAlign w:val="center"/>
          </w:tcPr>
          <w:p w14:paraId="10F079F9" w14:textId="77777777" w:rsidR="000A0AF1" w:rsidRDefault="000A0AF1" w:rsidP="005B6BD3">
            <w:pPr>
              <w:pStyle w:val="Bang"/>
            </w:pPr>
            <w:r>
              <w:t xml:space="preserve">Report 1 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14:paraId="2003C2E8" w14:textId="4451E4BF" w:rsidR="000A0AF1" w:rsidRDefault="005B6BD3" w:rsidP="005B6BD3">
            <w:pPr>
              <w:pStyle w:val="Bang"/>
            </w:pPr>
            <w:r>
              <w:t>Writing Introduction</w:t>
            </w:r>
          </w:p>
        </w:tc>
        <w:tc>
          <w:tcPr>
            <w:tcW w:w="1559" w:type="dxa"/>
            <w:vAlign w:val="center"/>
          </w:tcPr>
          <w:p w14:paraId="74840585" w14:textId="1E1EA007" w:rsidR="000A0AF1" w:rsidRDefault="005B6BD3" w:rsidP="005B6BD3">
            <w:pPr>
              <w:pStyle w:val="Bang"/>
            </w:pPr>
            <w:proofErr w:type="spellStart"/>
            <w:r>
              <w:t>VuPT</w:t>
            </w:r>
            <w:proofErr w:type="spellEnd"/>
          </w:p>
        </w:tc>
        <w:tc>
          <w:tcPr>
            <w:tcW w:w="1251" w:type="dxa"/>
            <w:vAlign w:val="center"/>
          </w:tcPr>
          <w:p w14:paraId="07D4A4C6" w14:textId="54298640" w:rsidR="000A0AF1" w:rsidRDefault="005B6BD3" w:rsidP="005B6BD3">
            <w:pPr>
              <w:pStyle w:val="Bang"/>
            </w:pPr>
            <w:r>
              <w:t>EasyZone_Introduction.docx</w:t>
            </w:r>
          </w:p>
        </w:tc>
        <w:tc>
          <w:tcPr>
            <w:tcW w:w="1170" w:type="dxa"/>
            <w:vAlign w:val="center"/>
          </w:tcPr>
          <w:p w14:paraId="03C1F150" w14:textId="77777777" w:rsidR="000A0AF1" w:rsidRDefault="000A0AF1" w:rsidP="005B6BD3">
            <w:pPr>
              <w:pStyle w:val="Bang"/>
            </w:pPr>
            <w:r>
              <w:t>Done</w:t>
            </w:r>
          </w:p>
        </w:tc>
        <w:tc>
          <w:tcPr>
            <w:tcW w:w="1710" w:type="dxa"/>
            <w:vAlign w:val="center"/>
          </w:tcPr>
          <w:p w14:paraId="42533213" w14:textId="77777777" w:rsidR="000A0AF1" w:rsidRDefault="000A0AF1" w:rsidP="005B6BD3">
            <w:pPr>
              <w:pStyle w:val="Bang"/>
            </w:pPr>
          </w:p>
        </w:tc>
        <w:tc>
          <w:tcPr>
            <w:tcW w:w="1260" w:type="dxa"/>
            <w:vAlign w:val="center"/>
          </w:tcPr>
          <w:p w14:paraId="0CB4DC98" w14:textId="77777777" w:rsidR="000A0AF1" w:rsidRDefault="000A0AF1" w:rsidP="005B6BD3">
            <w:pPr>
              <w:pStyle w:val="Bang"/>
            </w:pPr>
          </w:p>
        </w:tc>
      </w:tr>
    </w:tbl>
    <w:p w14:paraId="7CFE6D39" w14:textId="77777777" w:rsidR="004B3D68" w:rsidRDefault="004B3D68" w:rsidP="00D6442B">
      <w:pPr>
        <w:pStyle w:val="Heading1"/>
        <w:ind w:left="360"/>
      </w:pPr>
      <w: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4B3D68" w14:paraId="76C423E3" w14:textId="77777777">
        <w:tc>
          <w:tcPr>
            <w:tcW w:w="2790" w:type="dxa"/>
            <w:shd w:val="clear" w:color="auto" w:fill="FFE8E1"/>
          </w:tcPr>
          <w:p w14:paraId="47B12E79" w14:textId="77777777" w:rsidR="004B3D68" w:rsidRDefault="0061625A" w:rsidP="0061625A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　　</w:t>
            </w:r>
            <w:r w:rsidR="004B3D68">
              <w:t>Task</w:t>
            </w:r>
          </w:p>
        </w:tc>
        <w:tc>
          <w:tcPr>
            <w:tcW w:w="3870" w:type="dxa"/>
            <w:shd w:val="clear" w:color="auto" w:fill="FFE8E1"/>
          </w:tcPr>
          <w:p w14:paraId="7350C114" w14:textId="77777777" w:rsidR="004B3D68" w:rsidRDefault="0061625A" w:rsidP="0061625A">
            <w:pPr>
              <w:pStyle w:val="headingbang"/>
              <w:ind w:left="360"/>
              <w:jc w:val="left"/>
            </w:pPr>
            <w:r>
              <w:rPr>
                <w:rFonts w:hint="eastAsia"/>
                <w:lang w:eastAsia="ja-JP"/>
              </w:rPr>
              <w:t xml:space="preserve">　</w:t>
            </w:r>
            <w:r w:rsidR="004B3D68">
              <w:t>Deliverable</w:t>
            </w:r>
          </w:p>
        </w:tc>
        <w:tc>
          <w:tcPr>
            <w:tcW w:w="2700" w:type="dxa"/>
            <w:shd w:val="clear" w:color="auto" w:fill="FFE8E1"/>
          </w:tcPr>
          <w:p w14:paraId="7C0C1665" w14:textId="77777777" w:rsidR="004B3D68" w:rsidRDefault="004B3D68" w:rsidP="00D6442B">
            <w:pPr>
              <w:pStyle w:val="headingbang"/>
              <w:ind w:left="360"/>
            </w:pPr>
            <w:r>
              <w:t>Planned end date</w:t>
            </w:r>
          </w:p>
        </w:tc>
      </w:tr>
      <w:tr w:rsidR="006C207E" w14:paraId="0183AD83" w14:textId="77777777" w:rsidTr="004F52FC">
        <w:trPr>
          <w:trHeight w:val="255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5DA1BDC3" w14:textId="6E523221" w:rsidR="006C207E" w:rsidRDefault="005B6BD3" w:rsidP="005B6BD3">
            <w:pPr>
              <w:pStyle w:val="Bang"/>
            </w:pPr>
            <w:r>
              <w:t>Create Project Plan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vAlign w:val="center"/>
          </w:tcPr>
          <w:p w14:paraId="20F9DD40" w14:textId="548861E0" w:rsidR="006C207E" w:rsidRDefault="005B6BD3" w:rsidP="005B6BD3">
            <w:pPr>
              <w:pStyle w:val="Bang"/>
            </w:pPr>
            <w:proofErr w:type="spellStart"/>
            <w:r>
              <w:t>EasyZone_Project</w:t>
            </w:r>
            <w:proofErr w:type="spellEnd"/>
            <w:r>
              <w:t xml:space="preserve"> Plan.docx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2CA999F2" w14:textId="1AE43794" w:rsidR="006C207E" w:rsidRDefault="005B6BD3" w:rsidP="005B6BD3">
            <w:pPr>
              <w:pStyle w:val="Bang"/>
            </w:pPr>
            <w:r>
              <w:t>20/09/2015</w:t>
            </w:r>
          </w:p>
        </w:tc>
      </w:tr>
      <w:tr w:rsidR="006C207E" w14:paraId="5C233D8B" w14:textId="77777777" w:rsidTr="004F52FC">
        <w:trPr>
          <w:trHeight w:val="315"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430D7" w14:textId="715FA263" w:rsidR="006C207E" w:rsidRDefault="005B6BD3" w:rsidP="005B6BD3">
            <w:pPr>
              <w:pStyle w:val="Bang"/>
            </w:pPr>
            <w:r>
              <w:t>Define clearly Use Case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26F10" w14:textId="1FC9692E" w:rsidR="006C207E" w:rsidRDefault="005B6BD3" w:rsidP="005B6BD3">
            <w:pPr>
              <w:pStyle w:val="Bang"/>
            </w:pPr>
            <w:r>
              <w:t>EasyZone_UseCasse.docx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9EAE" w14:textId="5FCD6900" w:rsidR="006C207E" w:rsidRDefault="005B6BD3" w:rsidP="005B6BD3">
            <w:pPr>
              <w:pStyle w:val="Bang"/>
            </w:pPr>
            <w:r>
              <w:t>20/09</w:t>
            </w:r>
            <w:r w:rsidR="003E30AE">
              <w:t>/201</w:t>
            </w:r>
            <w:r>
              <w:t>5</w:t>
            </w:r>
          </w:p>
        </w:tc>
      </w:tr>
      <w:tr w:rsidR="00080DA2" w14:paraId="50B4579F" w14:textId="77777777">
        <w:tc>
          <w:tcPr>
            <w:tcW w:w="2790" w:type="dxa"/>
            <w:vAlign w:val="center"/>
          </w:tcPr>
          <w:p w14:paraId="303E61E5" w14:textId="77777777" w:rsidR="00080DA2" w:rsidRDefault="00723960" w:rsidP="005B6BD3">
            <w:pPr>
              <w:pStyle w:val="Bang"/>
            </w:pPr>
            <w:r>
              <w:t xml:space="preserve">Create </w:t>
            </w:r>
            <w:proofErr w:type="spellStart"/>
            <w:r>
              <w:t>Proress</w:t>
            </w:r>
            <w:proofErr w:type="spellEnd"/>
            <w:r>
              <w:t xml:space="preserve"> </w:t>
            </w:r>
            <w:r w:rsidR="000E2B35">
              <w:t xml:space="preserve">Report </w:t>
            </w:r>
            <w:r w:rsidR="00586359">
              <w:t>2</w:t>
            </w:r>
          </w:p>
        </w:tc>
        <w:tc>
          <w:tcPr>
            <w:tcW w:w="3870" w:type="dxa"/>
            <w:vAlign w:val="center"/>
          </w:tcPr>
          <w:p w14:paraId="643E482F" w14:textId="77777777" w:rsidR="00080DA2" w:rsidRDefault="00723960" w:rsidP="005B6BD3">
            <w:pPr>
              <w:pStyle w:val="Bang"/>
            </w:pPr>
            <w:r>
              <w:rPr>
                <w:lang w:eastAsia="ja-JP"/>
              </w:rPr>
              <w:t>Pro</w:t>
            </w:r>
            <w:r w:rsidR="00684A6D">
              <w:rPr>
                <w:lang w:eastAsia="ja-JP"/>
              </w:rPr>
              <w:t>gress Report 2</w:t>
            </w:r>
          </w:p>
        </w:tc>
        <w:tc>
          <w:tcPr>
            <w:tcW w:w="2700" w:type="dxa"/>
            <w:vAlign w:val="center"/>
          </w:tcPr>
          <w:p w14:paraId="4464238B" w14:textId="174340E6" w:rsidR="00080DA2" w:rsidRDefault="005B6BD3" w:rsidP="005B6BD3">
            <w:pPr>
              <w:pStyle w:val="Bang"/>
            </w:pPr>
            <w:r>
              <w:t>20/09/2015</w:t>
            </w:r>
          </w:p>
        </w:tc>
      </w:tr>
    </w:tbl>
    <w:p w14:paraId="31925D95" w14:textId="77777777" w:rsidR="004B3D68" w:rsidRDefault="004B3D68" w:rsidP="00D6442B">
      <w:pPr>
        <w:pStyle w:val="Heading1"/>
        <w:ind w:left="360"/>
      </w:pPr>
      <w:r>
        <w:t>Problems and Suggestions</w:t>
      </w:r>
    </w:p>
    <w:p w14:paraId="571CE968" w14:textId="0A0322E5" w:rsidR="004B3D68" w:rsidRDefault="00D457A8" w:rsidP="00D6442B">
      <w:r>
        <w:t>None</w:t>
      </w:r>
    </w:p>
    <w:p w14:paraId="0B33112D" w14:textId="77777777" w:rsidR="004B3D68" w:rsidRDefault="004B3D68" w:rsidP="00D6442B">
      <w:pPr>
        <w:pStyle w:val="Content"/>
        <w:ind w:left="2160"/>
      </w:pPr>
    </w:p>
    <w:p w14:paraId="4126AF62" w14:textId="77777777" w:rsidR="004B3D68" w:rsidRDefault="004B3D68" w:rsidP="00D6442B">
      <w:pPr>
        <w:pStyle w:val="Content"/>
        <w:ind w:left="0"/>
      </w:pPr>
    </w:p>
    <w:p w14:paraId="042319BF" w14:textId="77777777" w:rsidR="004B3D68" w:rsidRDefault="004B3D68" w:rsidP="00D6442B">
      <w:pPr>
        <w:pStyle w:val="Content"/>
        <w:ind w:left="360" w:right="1410"/>
        <w:jc w:val="right"/>
        <w:rPr>
          <w:b/>
          <w:i/>
        </w:rPr>
      </w:pPr>
      <w:r>
        <w:rPr>
          <w:b/>
          <w:i/>
        </w:rPr>
        <w:t>Author</w:t>
      </w:r>
    </w:p>
    <w:p w14:paraId="519F7161" w14:textId="45881E86" w:rsidR="004B3D68" w:rsidRDefault="005B6BD3" w:rsidP="00963161">
      <w:pPr>
        <w:ind w:left="6120"/>
        <w:jc w:val="center"/>
      </w:pPr>
      <w:r>
        <w:t>Phan Thanh Vu</w:t>
      </w:r>
    </w:p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6D72A" w14:textId="77777777" w:rsidR="00C363BE" w:rsidRDefault="00C363BE">
      <w:r>
        <w:separator/>
      </w:r>
    </w:p>
  </w:endnote>
  <w:endnote w:type="continuationSeparator" w:id="0">
    <w:p w14:paraId="4D9A41C0" w14:textId="77777777" w:rsidR="00C363BE" w:rsidRDefault="00C3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18497" w14:textId="6438DE2B"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CC6F15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CC6F15">
      <w:rPr>
        <w:rStyle w:val="PageNumber"/>
      </w:rPr>
      <w:fldChar w:fldCharType="separate"/>
    </w:r>
    <w:r w:rsidR="00E11E12">
      <w:rPr>
        <w:rStyle w:val="PageNumber"/>
        <w:noProof/>
      </w:rPr>
      <w:t>3</w:t>
    </w:r>
    <w:r w:rsidR="00CC6F15">
      <w:rPr>
        <w:rStyle w:val="PageNumber"/>
      </w:rPr>
      <w:fldChar w:fldCharType="end"/>
    </w:r>
    <w:r w:rsidR="004B3D68">
      <w:rPr>
        <w:rStyle w:val="PageNumber"/>
      </w:rPr>
      <w:t>/</w:t>
    </w:r>
    <w:r w:rsidR="00CC6F15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CC6F15">
      <w:rPr>
        <w:rStyle w:val="PageNumber"/>
      </w:rPr>
      <w:fldChar w:fldCharType="separate"/>
    </w:r>
    <w:r w:rsidR="00E11E12">
      <w:rPr>
        <w:rStyle w:val="PageNumber"/>
        <w:noProof/>
      </w:rPr>
      <w:t>3</w:t>
    </w:r>
    <w:r w:rsidR="00CC6F1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6B75A" w14:textId="77777777" w:rsidR="00C363BE" w:rsidRDefault="00C363BE">
      <w:r>
        <w:separator/>
      </w:r>
    </w:p>
  </w:footnote>
  <w:footnote w:type="continuationSeparator" w:id="0">
    <w:p w14:paraId="727487AD" w14:textId="77777777" w:rsidR="00C363BE" w:rsidRDefault="00C36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441F23CB"/>
    <w:multiLevelType w:val="hybridMultilevel"/>
    <w:tmpl w:val="D230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3"/>
  </w:num>
  <w:num w:numId="7">
    <w:abstractNumId w:val="12"/>
  </w:num>
  <w:num w:numId="8">
    <w:abstractNumId w:val="21"/>
  </w:num>
  <w:num w:numId="9">
    <w:abstractNumId w:val="9"/>
  </w:num>
  <w:num w:numId="10">
    <w:abstractNumId w:val="31"/>
  </w:num>
  <w:num w:numId="11">
    <w:abstractNumId w:val="7"/>
  </w:num>
  <w:num w:numId="12">
    <w:abstractNumId w:val="7"/>
  </w:num>
  <w:num w:numId="13">
    <w:abstractNumId w:val="27"/>
  </w:num>
  <w:num w:numId="14">
    <w:abstractNumId w:val="17"/>
  </w:num>
  <w:num w:numId="15">
    <w:abstractNumId w:val="2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AB"/>
    <w:rsid w:val="00000822"/>
    <w:rsid w:val="0002739D"/>
    <w:rsid w:val="0003178A"/>
    <w:rsid w:val="00031E76"/>
    <w:rsid w:val="000410ED"/>
    <w:rsid w:val="00050258"/>
    <w:rsid w:val="00073F2C"/>
    <w:rsid w:val="00080D02"/>
    <w:rsid w:val="00080DA2"/>
    <w:rsid w:val="000829D1"/>
    <w:rsid w:val="00097A08"/>
    <w:rsid w:val="00097E8F"/>
    <w:rsid w:val="000A0AF1"/>
    <w:rsid w:val="000A3A4C"/>
    <w:rsid w:val="000A4F20"/>
    <w:rsid w:val="000B4112"/>
    <w:rsid w:val="000C4125"/>
    <w:rsid w:val="000E2B35"/>
    <w:rsid w:val="000F1856"/>
    <w:rsid w:val="001260FC"/>
    <w:rsid w:val="001401D5"/>
    <w:rsid w:val="00151B70"/>
    <w:rsid w:val="001639E0"/>
    <w:rsid w:val="00181A56"/>
    <w:rsid w:val="001B1849"/>
    <w:rsid w:val="001B31E4"/>
    <w:rsid w:val="001D5E6F"/>
    <w:rsid w:val="0020393C"/>
    <w:rsid w:val="00205B47"/>
    <w:rsid w:val="00215891"/>
    <w:rsid w:val="002424F7"/>
    <w:rsid w:val="002500B2"/>
    <w:rsid w:val="002509BF"/>
    <w:rsid w:val="002761BE"/>
    <w:rsid w:val="002D41B3"/>
    <w:rsid w:val="002E4F2D"/>
    <w:rsid w:val="002F2590"/>
    <w:rsid w:val="003061AA"/>
    <w:rsid w:val="00317907"/>
    <w:rsid w:val="003206F1"/>
    <w:rsid w:val="00355913"/>
    <w:rsid w:val="00387CFA"/>
    <w:rsid w:val="003A2E17"/>
    <w:rsid w:val="003B6F02"/>
    <w:rsid w:val="003C359F"/>
    <w:rsid w:val="003E30AE"/>
    <w:rsid w:val="004262F1"/>
    <w:rsid w:val="00446058"/>
    <w:rsid w:val="00487368"/>
    <w:rsid w:val="004B2654"/>
    <w:rsid w:val="004B305D"/>
    <w:rsid w:val="004B3D68"/>
    <w:rsid w:val="004C6225"/>
    <w:rsid w:val="004D46E5"/>
    <w:rsid w:val="004E2EA5"/>
    <w:rsid w:val="004F11F0"/>
    <w:rsid w:val="004F52FC"/>
    <w:rsid w:val="004F6C0E"/>
    <w:rsid w:val="005070FB"/>
    <w:rsid w:val="00514663"/>
    <w:rsid w:val="00540312"/>
    <w:rsid w:val="00542443"/>
    <w:rsid w:val="0054623C"/>
    <w:rsid w:val="00547F48"/>
    <w:rsid w:val="005501F0"/>
    <w:rsid w:val="00552B16"/>
    <w:rsid w:val="005537C0"/>
    <w:rsid w:val="00563981"/>
    <w:rsid w:val="005815AE"/>
    <w:rsid w:val="00586359"/>
    <w:rsid w:val="005B0648"/>
    <w:rsid w:val="005B4B1F"/>
    <w:rsid w:val="005B6BD3"/>
    <w:rsid w:val="005C3CAB"/>
    <w:rsid w:val="005F3CD6"/>
    <w:rsid w:val="00601358"/>
    <w:rsid w:val="0061625A"/>
    <w:rsid w:val="006238C1"/>
    <w:rsid w:val="006254F0"/>
    <w:rsid w:val="00641427"/>
    <w:rsid w:val="0065195C"/>
    <w:rsid w:val="00651A98"/>
    <w:rsid w:val="00674B4A"/>
    <w:rsid w:val="00684A6D"/>
    <w:rsid w:val="006A0BDF"/>
    <w:rsid w:val="006A545C"/>
    <w:rsid w:val="006B14BA"/>
    <w:rsid w:val="006C207E"/>
    <w:rsid w:val="00705A8D"/>
    <w:rsid w:val="00721A60"/>
    <w:rsid w:val="00723960"/>
    <w:rsid w:val="00732176"/>
    <w:rsid w:val="0073529A"/>
    <w:rsid w:val="00737824"/>
    <w:rsid w:val="00743B7D"/>
    <w:rsid w:val="007665CC"/>
    <w:rsid w:val="00771FD5"/>
    <w:rsid w:val="00787DCA"/>
    <w:rsid w:val="007C139D"/>
    <w:rsid w:val="007C7596"/>
    <w:rsid w:val="007D44AA"/>
    <w:rsid w:val="007D4788"/>
    <w:rsid w:val="007F3C74"/>
    <w:rsid w:val="00812DFC"/>
    <w:rsid w:val="008317AD"/>
    <w:rsid w:val="008319C8"/>
    <w:rsid w:val="00862833"/>
    <w:rsid w:val="00897321"/>
    <w:rsid w:val="008A2F92"/>
    <w:rsid w:val="008B54CE"/>
    <w:rsid w:val="008C0FC3"/>
    <w:rsid w:val="008C2C17"/>
    <w:rsid w:val="008C712D"/>
    <w:rsid w:val="008C7387"/>
    <w:rsid w:val="008C7DE2"/>
    <w:rsid w:val="008D0454"/>
    <w:rsid w:val="008D4DB9"/>
    <w:rsid w:val="008F7690"/>
    <w:rsid w:val="009132DF"/>
    <w:rsid w:val="00913588"/>
    <w:rsid w:val="00927585"/>
    <w:rsid w:val="00927D40"/>
    <w:rsid w:val="00955E11"/>
    <w:rsid w:val="00963161"/>
    <w:rsid w:val="0097069F"/>
    <w:rsid w:val="00972657"/>
    <w:rsid w:val="009A112A"/>
    <w:rsid w:val="009A2DA2"/>
    <w:rsid w:val="009A7BBD"/>
    <w:rsid w:val="009B52C7"/>
    <w:rsid w:val="009E717A"/>
    <w:rsid w:val="009F18F6"/>
    <w:rsid w:val="00A037A6"/>
    <w:rsid w:val="00A04731"/>
    <w:rsid w:val="00A175F9"/>
    <w:rsid w:val="00A17DB1"/>
    <w:rsid w:val="00A37C99"/>
    <w:rsid w:val="00A4283A"/>
    <w:rsid w:val="00A43768"/>
    <w:rsid w:val="00A6316C"/>
    <w:rsid w:val="00A80C24"/>
    <w:rsid w:val="00A85BCB"/>
    <w:rsid w:val="00AA1611"/>
    <w:rsid w:val="00AF212A"/>
    <w:rsid w:val="00AF6974"/>
    <w:rsid w:val="00B207F4"/>
    <w:rsid w:val="00B43B09"/>
    <w:rsid w:val="00B66DFA"/>
    <w:rsid w:val="00B80739"/>
    <w:rsid w:val="00BA2902"/>
    <w:rsid w:val="00BA3643"/>
    <w:rsid w:val="00BC4E49"/>
    <w:rsid w:val="00BF2FB4"/>
    <w:rsid w:val="00C0144D"/>
    <w:rsid w:val="00C363BE"/>
    <w:rsid w:val="00C50049"/>
    <w:rsid w:val="00C53E02"/>
    <w:rsid w:val="00C733F1"/>
    <w:rsid w:val="00C864BE"/>
    <w:rsid w:val="00C938C3"/>
    <w:rsid w:val="00C9600B"/>
    <w:rsid w:val="00C96D1A"/>
    <w:rsid w:val="00CC6F15"/>
    <w:rsid w:val="00CE0A85"/>
    <w:rsid w:val="00CE3A67"/>
    <w:rsid w:val="00CE43F9"/>
    <w:rsid w:val="00CF51BB"/>
    <w:rsid w:val="00D07898"/>
    <w:rsid w:val="00D122B1"/>
    <w:rsid w:val="00D22223"/>
    <w:rsid w:val="00D457A8"/>
    <w:rsid w:val="00D6442B"/>
    <w:rsid w:val="00D740F2"/>
    <w:rsid w:val="00D904DD"/>
    <w:rsid w:val="00DA01A3"/>
    <w:rsid w:val="00DA3916"/>
    <w:rsid w:val="00DB5177"/>
    <w:rsid w:val="00DC638E"/>
    <w:rsid w:val="00DE01D3"/>
    <w:rsid w:val="00DE0FBF"/>
    <w:rsid w:val="00DE5BB1"/>
    <w:rsid w:val="00DE7729"/>
    <w:rsid w:val="00E0475D"/>
    <w:rsid w:val="00E11E12"/>
    <w:rsid w:val="00E17DDB"/>
    <w:rsid w:val="00E24B91"/>
    <w:rsid w:val="00E250B3"/>
    <w:rsid w:val="00E35BAA"/>
    <w:rsid w:val="00E50433"/>
    <w:rsid w:val="00E57F89"/>
    <w:rsid w:val="00E72E2E"/>
    <w:rsid w:val="00E80393"/>
    <w:rsid w:val="00E95770"/>
    <w:rsid w:val="00EA159B"/>
    <w:rsid w:val="00EA42C7"/>
    <w:rsid w:val="00EA690E"/>
    <w:rsid w:val="00EB5B65"/>
    <w:rsid w:val="00EB691B"/>
    <w:rsid w:val="00EC0729"/>
    <w:rsid w:val="00ED3198"/>
    <w:rsid w:val="00EE6902"/>
    <w:rsid w:val="00EF137E"/>
    <w:rsid w:val="00EF512C"/>
    <w:rsid w:val="00F13630"/>
    <w:rsid w:val="00F164D0"/>
    <w:rsid w:val="00F200AE"/>
    <w:rsid w:val="00F316CF"/>
    <w:rsid w:val="00F370CF"/>
    <w:rsid w:val="00F37488"/>
    <w:rsid w:val="00F473AF"/>
    <w:rsid w:val="00F67EEB"/>
    <w:rsid w:val="00F70274"/>
    <w:rsid w:val="00F802D2"/>
    <w:rsid w:val="00F84167"/>
    <w:rsid w:val="00FA0AB0"/>
    <w:rsid w:val="00FE4B23"/>
    <w:rsid w:val="00FF27AB"/>
    <w:rsid w:val="00FF5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15A4E5"/>
  <w15:docId w15:val="{B8CFD040-3783-437B-8CEB-1FB01CFE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5B6BD3"/>
    <w:pPr>
      <w:spacing w:before="80" w:after="80"/>
      <w:ind w:left="166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E11E12"/>
    <w:pPr>
      <w:tabs>
        <w:tab w:val="clear" w:pos="1152"/>
      </w:tabs>
      <w:spacing w:after="0" w:line="360" w:lineRule="auto"/>
      <w:ind w:left="0" w:firstLine="0"/>
      <w:jc w:val="center"/>
    </w:pPr>
    <w:rPr>
      <w:rFonts w:ascii="Times New Roman" w:hAnsi="Times New Roman"/>
      <w:bCs/>
      <w:color w:val="4F81BD" w:themeColor="accent1"/>
      <w:spacing w:val="60"/>
      <w:sz w:val="28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color w:val="000000"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442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737824"/>
  </w:style>
  <w:style w:type="paragraph" w:styleId="NoSpacing">
    <w:name w:val="No Spacing"/>
    <w:link w:val="NoSpacingChar"/>
    <w:uiPriority w:val="1"/>
    <w:qFormat/>
    <w:rsid w:val="0073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yeon%20Park\Dropbox\Report%201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Jiyeon Park</dc:creator>
  <dc:description>Newly issue</dc:description>
  <cp:lastModifiedBy>Vũ Phan Thanh</cp:lastModifiedBy>
  <cp:revision>4</cp:revision>
  <cp:lastPrinted>2000-08-14T03:46:00Z</cp:lastPrinted>
  <dcterms:created xsi:type="dcterms:W3CDTF">2015-09-13T15:46:00Z</dcterms:created>
  <dcterms:modified xsi:type="dcterms:W3CDTF">2015-09-13T17:15:00Z</dcterms:modified>
  <cp:category>Template</cp:category>
</cp:coreProperties>
</file>